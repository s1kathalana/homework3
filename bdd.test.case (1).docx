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FDBA" w14:textId="77777777" w:rsidR="003138BE" w:rsidRDefault="00915E96">
      <w:bookmarkStart w:id="0" w:name="_GoBack"/>
      <w:bookmarkEnd w:id="0"/>
      <w:r>
        <w:rPr>
          <w:b/>
          <w:u w:val="single"/>
        </w:rPr>
        <w:t xml:space="preserve">Valid </w:t>
      </w:r>
      <w:proofErr w:type="gramStart"/>
      <w:r>
        <w:rPr>
          <w:b/>
          <w:u w:val="single"/>
        </w:rPr>
        <w:t>username</w:t>
      </w:r>
      <w:r>
        <w:t xml:space="preserve"> :</w:t>
      </w:r>
      <w:proofErr w:type="gramEnd"/>
      <w:r>
        <w:t xml:space="preserve"> sk1234  </w:t>
      </w:r>
      <w:r>
        <w:rPr>
          <w:b/>
          <w:u w:val="single"/>
        </w:rPr>
        <w:t>Valid password</w:t>
      </w:r>
      <w:r>
        <w:t xml:space="preserve"> : pcm1256    </w:t>
      </w:r>
      <w:r>
        <w:rPr>
          <w:b/>
          <w:u w:val="single"/>
        </w:rPr>
        <w:t>Homepage</w:t>
      </w:r>
      <w:r>
        <w:t xml:space="preserve"> : www.abconline.com</w:t>
      </w:r>
    </w:p>
    <w:p w14:paraId="3847A3D5" w14:textId="77777777" w:rsidR="003138BE" w:rsidRDefault="00915E96">
      <w:r>
        <w:rPr>
          <w:b/>
          <w:u w:val="single"/>
        </w:rPr>
        <w:t xml:space="preserve">Invalid </w:t>
      </w:r>
      <w:proofErr w:type="gramStart"/>
      <w:r>
        <w:rPr>
          <w:b/>
          <w:u w:val="single"/>
        </w:rPr>
        <w:t>username</w:t>
      </w:r>
      <w:r>
        <w:t xml:space="preserve"> :</w:t>
      </w:r>
      <w:proofErr w:type="gramEnd"/>
      <w:r>
        <w:t xml:space="preserve"> pk1234  </w:t>
      </w:r>
      <w:r>
        <w:rPr>
          <w:b/>
          <w:u w:val="single"/>
        </w:rPr>
        <w:t xml:space="preserve">Invalid password : </w:t>
      </w:r>
      <w:r>
        <w:t>abc1256</w:t>
      </w:r>
    </w:p>
    <w:p w14:paraId="2F65055C" w14:textId="77777777" w:rsidR="003138BE" w:rsidRDefault="00915E96">
      <w:proofErr w:type="gramStart"/>
      <w:r>
        <w:rPr>
          <w:b/>
        </w:rPr>
        <w:t xml:space="preserve">Feature </w:t>
      </w:r>
      <w:r>
        <w:t>:</w:t>
      </w:r>
      <w:proofErr w:type="gramEnd"/>
      <w:r>
        <w:t xml:space="preserve"> To check Login Functionality.</w:t>
      </w:r>
    </w:p>
    <w:p w14:paraId="518B723D" w14:textId="77777777" w:rsidR="003138BE" w:rsidRDefault="003138BE"/>
    <w:p w14:paraId="6DAA6380" w14:textId="77777777" w:rsidR="003138BE" w:rsidRDefault="00915E96">
      <w:r>
        <w:rPr>
          <w:b/>
        </w:rPr>
        <w:t>Scenario 1</w:t>
      </w:r>
      <w:r>
        <w:t xml:space="preserve">: To verify that user should be logged in with </w:t>
      </w:r>
      <w:r>
        <w:t>valid login credentials.</w:t>
      </w:r>
    </w:p>
    <w:p w14:paraId="3CB8216F" w14:textId="77777777" w:rsidR="003138BE" w:rsidRDefault="00915E96">
      <w:r>
        <w:t>Given User is on homepage.</w:t>
      </w:r>
    </w:p>
    <w:p w14:paraId="7EE76395" w14:textId="77777777" w:rsidR="003138BE" w:rsidRDefault="00915E96">
      <w:r>
        <w:t xml:space="preserve">When User </w:t>
      </w:r>
      <w:proofErr w:type="gramStart"/>
      <w:r>
        <w:t>enters  valid</w:t>
      </w:r>
      <w:proofErr w:type="gramEnd"/>
      <w:r>
        <w:t xml:space="preserve"> username</w:t>
      </w:r>
    </w:p>
    <w:p w14:paraId="0DE4372E" w14:textId="77777777" w:rsidR="003138BE" w:rsidRDefault="00915E96">
      <w:proofErr w:type="gramStart"/>
      <w:r>
        <w:t>And  User</w:t>
      </w:r>
      <w:proofErr w:type="gramEnd"/>
      <w:r>
        <w:t xml:space="preserve"> enters valid password</w:t>
      </w:r>
    </w:p>
    <w:p w14:paraId="0725907E" w14:textId="77777777" w:rsidR="003138BE" w:rsidRDefault="00915E96">
      <w:r>
        <w:t xml:space="preserve">And User clicks on login button </w:t>
      </w:r>
    </w:p>
    <w:p w14:paraId="4724EEC4" w14:textId="77777777" w:rsidR="003138BE" w:rsidRDefault="00915E96">
      <w:r>
        <w:t>Then User should be logged in successfully.</w:t>
      </w:r>
    </w:p>
    <w:p w14:paraId="6EE8A97F" w14:textId="77777777" w:rsidR="003138BE" w:rsidRDefault="003138BE"/>
    <w:p w14:paraId="6EBB543C" w14:textId="77777777" w:rsidR="003138BE" w:rsidRDefault="00915E96">
      <w:r>
        <w:rPr>
          <w:b/>
        </w:rPr>
        <w:t>Scenario 2</w:t>
      </w:r>
      <w:r>
        <w:t xml:space="preserve">: To verify that user should not be logged in with </w:t>
      </w:r>
      <w:r>
        <w:t>invalid login credentials.</w:t>
      </w:r>
    </w:p>
    <w:p w14:paraId="239B7F9B" w14:textId="77777777" w:rsidR="003138BE" w:rsidRDefault="00915E96">
      <w:r>
        <w:t>Given User is on homepage.</w:t>
      </w:r>
    </w:p>
    <w:p w14:paraId="1F7B0FE3" w14:textId="77777777" w:rsidR="003138BE" w:rsidRDefault="00915E96">
      <w:r>
        <w:t>When User enters invalid username</w:t>
      </w:r>
    </w:p>
    <w:p w14:paraId="4F1D423E" w14:textId="77777777" w:rsidR="003138BE" w:rsidRDefault="00915E96">
      <w:r>
        <w:t>And User enters valid password</w:t>
      </w:r>
    </w:p>
    <w:p w14:paraId="30832901" w14:textId="77777777" w:rsidR="003138BE" w:rsidRDefault="00915E96">
      <w:r>
        <w:t>And User clicks on login button</w:t>
      </w:r>
    </w:p>
    <w:p w14:paraId="32C8D518" w14:textId="77777777" w:rsidR="003138BE" w:rsidRDefault="00915E96">
      <w:r>
        <w:t>Then User should not be logged in successfully.</w:t>
      </w:r>
    </w:p>
    <w:p w14:paraId="5DA3C95E" w14:textId="77777777" w:rsidR="003138BE" w:rsidRDefault="003138BE"/>
    <w:p w14:paraId="6F70F835" w14:textId="77777777" w:rsidR="003138BE" w:rsidRDefault="00915E96">
      <w:r>
        <w:rPr>
          <w:b/>
        </w:rPr>
        <w:t>Scenario 3</w:t>
      </w:r>
      <w:r>
        <w:t xml:space="preserve">: To verify that user should not be logged in </w:t>
      </w:r>
      <w:r>
        <w:t>with invalid login credentials.</w:t>
      </w:r>
    </w:p>
    <w:p w14:paraId="5BEEFA05" w14:textId="77777777" w:rsidR="003138BE" w:rsidRDefault="00915E96">
      <w:r>
        <w:t>Given User is on homepage.</w:t>
      </w:r>
    </w:p>
    <w:p w14:paraId="79FA79E3" w14:textId="77777777" w:rsidR="003138BE" w:rsidRDefault="00915E96">
      <w:r>
        <w:t>When User enters valid username</w:t>
      </w:r>
    </w:p>
    <w:p w14:paraId="19230522" w14:textId="77777777" w:rsidR="003138BE" w:rsidRDefault="00915E96">
      <w:r>
        <w:t>And User enters invalid password</w:t>
      </w:r>
    </w:p>
    <w:p w14:paraId="6F88B301" w14:textId="77777777" w:rsidR="003138BE" w:rsidRDefault="00915E96">
      <w:r>
        <w:t>And User clicks on login button</w:t>
      </w:r>
    </w:p>
    <w:p w14:paraId="6A481C68" w14:textId="77777777" w:rsidR="003138BE" w:rsidRDefault="00915E96">
      <w:r>
        <w:t>Then User should not be logged in successfully.</w:t>
      </w:r>
    </w:p>
    <w:p w14:paraId="6B76A31C" w14:textId="77777777" w:rsidR="003138BE" w:rsidRDefault="003138BE"/>
    <w:p w14:paraId="415C6780" w14:textId="77777777" w:rsidR="003138BE" w:rsidRDefault="00915E96">
      <w:r>
        <w:rPr>
          <w:b/>
        </w:rPr>
        <w:t>Scenario 4</w:t>
      </w:r>
      <w:r>
        <w:t xml:space="preserve">: To verify that user should not be </w:t>
      </w:r>
      <w:r>
        <w:t>logged in with invalid login credentials.</w:t>
      </w:r>
    </w:p>
    <w:p w14:paraId="10FB7CEF" w14:textId="77777777" w:rsidR="003138BE" w:rsidRDefault="00915E96">
      <w:r>
        <w:t xml:space="preserve">Given User is on homepage. </w:t>
      </w:r>
    </w:p>
    <w:p w14:paraId="1AF491BA" w14:textId="77777777" w:rsidR="003138BE" w:rsidRDefault="00915E96">
      <w:r>
        <w:t>When User enters invalid username</w:t>
      </w:r>
    </w:p>
    <w:p w14:paraId="33874930" w14:textId="77777777" w:rsidR="003138BE" w:rsidRDefault="00915E96">
      <w:r>
        <w:t>And User enters invalid password</w:t>
      </w:r>
    </w:p>
    <w:p w14:paraId="680F8E40" w14:textId="77777777" w:rsidR="003138BE" w:rsidRDefault="00915E96">
      <w:r>
        <w:t>And User clicks on login button</w:t>
      </w:r>
    </w:p>
    <w:p w14:paraId="37D128F5" w14:textId="77777777" w:rsidR="003138BE" w:rsidRDefault="00915E96">
      <w:r>
        <w:t>Then User should not be logged in successfully.</w:t>
      </w:r>
    </w:p>
    <w:p w14:paraId="6E1D1492" w14:textId="77777777" w:rsidR="003138BE" w:rsidRDefault="00915E96">
      <w:r>
        <w:rPr>
          <w:b/>
        </w:rPr>
        <w:lastRenderedPageBreak/>
        <w:t>Scenario 5</w:t>
      </w:r>
      <w:r>
        <w:t xml:space="preserve">: To verify that user should </w:t>
      </w:r>
      <w:r>
        <w:t>not be logged in with invalid login credentials.</w:t>
      </w:r>
    </w:p>
    <w:p w14:paraId="6CAB0F83" w14:textId="77777777" w:rsidR="003138BE" w:rsidRDefault="00915E96">
      <w:r>
        <w:t xml:space="preserve">Given User is on homepage. </w:t>
      </w:r>
    </w:p>
    <w:p w14:paraId="797EF2C6" w14:textId="77777777" w:rsidR="003138BE" w:rsidRDefault="00915E96">
      <w:r>
        <w:t>When User enters valid password</w:t>
      </w:r>
    </w:p>
    <w:p w14:paraId="16347C36" w14:textId="77777777" w:rsidR="003138BE" w:rsidRDefault="00915E96">
      <w:r>
        <w:t>And User clicks on login button</w:t>
      </w:r>
    </w:p>
    <w:p w14:paraId="768DD4D8" w14:textId="77777777" w:rsidR="003138BE" w:rsidRDefault="00915E96">
      <w:r>
        <w:t>Then User should not be logged in successfully.</w:t>
      </w:r>
    </w:p>
    <w:p w14:paraId="3A2B4945" w14:textId="77777777" w:rsidR="003138BE" w:rsidRDefault="003138BE"/>
    <w:p w14:paraId="29A6BE00" w14:textId="77777777" w:rsidR="003138BE" w:rsidRDefault="00915E96">
      <w:r>
        <w:rPr>
          <w:b/>
        </w:rPr>
        <w:t>Scenario 6</w:t>
      </w:r>
      <w:r>
        <w:t>: To verify that user should not be logged in with inval</w:t>
      </w:r>
      <w:r>
        <w:t>id login credentials.</w:t>
      </w:r>
    </w:p>
    <w:p w14:paraId="7CD3C8FC" w14:textId="77777777" w:rsidR="003138BE" w:rsidRDefault="00915E96">
      <w:r>
        <w:t xml:space="preserve">Given User is on homepage. </w:t>
      </w:r>
    </w:p>
    <w:p w14:paraId="63D25438" w14:textId="77777777" w:rsidR="003138BE" w:rsidRDefault="00915E96">
      <w:r>
        <w:t>When User enters valid username</w:t>
      </w:r>
    </w:p>
    <w:p w14:paraId="16F5DF1C" w14:textId="77777777" w:rsidR="003138BE" w:rsidRDefault="00915E96">
      <w:r>
        <w:t>And User clicks on login button</w:t>
      </w:r>
    </w:p>
    <w:p w14:paraId="717CE4D3" w14:textId="77777777" w:rsidR="003138BE" w:rsidRDefault="00915E96">
      <w:r>
        <w:t>Then User should not be logged in successfully.</w:t>
      </w:r>
    </w:p>
    <w:p w14:paraId="5F636092" w14:textId="77777777" w:rsidR="003138BE" w:rsidRDefault="003138BE"/>
    <w:p w14:paraId="027CACDD" w14:textId="77777777" w:rsidR="003138BE" w:rsidRDefault="00915E96">
      <w:r>
        <w:rPr>
          <w:b/>
        </w:rPr>
        <w:t>Scenario 7</w:t>
      </w:r>
      <w:r>
        <w:t xml:space="preserve">: To verify that user should not be logged in with invalid login </w:t>
      </w:r>
      <w:r>
        <w:t>credentials.</w:t>
      </w:r>
    </w:p>
    <w:p w14:paraId="04005C60" w14:textId="77777777" w:rsidR="003138BE" w:rsidRDefault="00915E96">
      <w:r>
        <w:t xml:space="preserve">Given User is on homepage. </w:t>
      </w:r>
    </w:p>
    <w:p w14:paraId="1CE48A4C" w14:textId="77777777" w:rsidR="003138BE" w:rsidRDefault="00915E96">
      <w:r>
        <w:t>When User clicks on login button</w:t>
      </w:r>
    </w:p>
    <w:p w14:paraId="069A51A8" w14:textId="77777777" w:rsidR="003138BE" w:rsidRDefault="00915E96">
      <w:r>
        <w:t>Then User should not be logged in successfully.</w:t>
      </w:r>
    </w:p>
    <w:p w14:paraId="693B4C45" w14:textId="77777777" w:rsidR="003138BE" w:rsidRDefault="003138BE"/>
    <w:p w14:paraId="22E9D809" w14:textId="77777777" w:rsidR="003138BE" w:rsidRDefault="00915E96">
      <w:r>
        <w:rPr>
          <w:b/>
        </w:rPr>
        <w:t>Scenario 8</w:t>
      </w:r>
      <w:r>
        <w:t>: To verify that user should not be logged in with invalid login credentials.</w:t>
      </w:r>
    </w:p>
    <w:p w14:paraId="00118EB7" w14:textId="77777777" w:rsidR="003138BE" w:rsidRDefault="00915E96">
      <w:r>
        <w:t xml:space="preserve">Given User is on homepage. </w:t>
      </w:r>
    </w:p>
    <w:p w14:paraId="3C9CB3DC" w14:textId="77777777" w:rsidR="003138BE" w:rsidRDefault="00915E96">
      <w:r>
        <w:t xml:space="preserve">When User </w:t>
      </w:r>
      <w:r>
        <w:t>enters valid username</w:t>
      </w:r>
    </w:p>
    <w:p w14:paraId="62ACCD4C" w14:textId="77777777" w:rsidR="003138BE" w:rsidRDefault="00915E96">
      <w:r>
        <w:t>And User enters Invalid password as “a b c 1 2 5 6”</w:t>
      </w:r>
    </w:p>
    <w:p w14:paraId="1A4CC3F0" w14:textId="77777777" w:rsidR="003138BE" w:rsidRDefault="00915E96">
      <w:r>
        <w:t>Then User should not be logged in successfully.</w:t>
      </w:r>
    </w:p>
    <w:p w14:paraId="0E05942D" w14:textId="77777777" w:rsidR="003138BE" w:rsidRDefault="003138BE"/>
    <w:p w14:paraId="0712287D" w14:textId="77777777" w:rsidR="003138BE" w:rsidRDefault="003138BE"/>
    <w:p w14:paraId="5EA80858" w14:textId="77777777" w:rsidR="003138BE" w:rsidRDefault="003138BE"/>
    <w:p w14:paraId="6F54F600" w14:textId="77777777" w:rsidR="003138BE" w:rsidRDefault="003138BE"/>
    <w:p w14:paraId="296E5CA1" w14:textId="77777777" w:rsidR="003138BE" w:rsidRDefault="003138BE"/>
    <w:p w14:paraId="09E4656F" w14:textId="77777777" w:rsidR="003138BE" w:rsidRDefault="003138BE"/>
    <w:sectPr w:rsidR="003138B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13767" w14:textId="77777777" w:rsidR="00915E96" w:rsidRDefault="00915E96">
      <w:pPr>
        <w:spacing w:after="0" w:line="240" w:lineRule="auto"/>
      </w:pPr>
      <w:r>
        <w:separator/>
      </w:r>
    </w:p>
  </w:endnote>
  <w:endnote w:type="continuationSeparator" w:id="0">
    <w:p w14:paraId="02D17539" w14:textId="77777777" w:rsidR="00915E96" w:rsidRDefault="0091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6014" w14:textId="77777777" w:rsidR="00915E96" w:rsidRDefault="00915E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4C8074" w14:textId="77777777" w:rsidR="00915E96" w:rsidRDefault="00915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38BE"/>
    <w:rsid w:val="00295303"/>
    <w:rsid w:val="003138BE"/>
    <w:rsid w:val="009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896D"/>
  <w15:docId w15:val="{26DCE25E-2C01-4816-BF86-6719770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Kathalana</dc:creator>
  <dc:description/>
  <cp:lastModifiedBy>Sunil Kathalana</cp:lastModifiedBy>
  <cp:revision>2</cp:revision>
  <dcterms:created xsi:type="dcterms:W3CDTF">2019-07-17T05:18:00Z</dcterms:created>
  <dcterms:modified xsi:type="dcterms:W3CDTF">2019-07-17T05:18:00Z</dcterms:modified>
</cp:coreProperties>
</file>